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83BC8" w:rsidRDefault="00FD74A1">
              <w:pPr>
                <w:pStyle w:val="Publishwithline"/>
              </w:pPr>
              <w:r>
                <w:t>Sign Up For AZURE:</w:t>
              </w:r>
            </w:p>
          </w:sdtContent>
        </w:sdt>
        <w:p w:rsidR="00283BC8" w:rsidRDefault="00283BC8">
          <w:pPr>
            <w:pStyle w:val="underline"/>
          </w:pPr>
        </w:p>
        <w:p w:rsidR="00283BC8" w:rsidRDefault="00A5735C">
          <w:pPr>
            <w:pStyle w:val="PadderBetweenControlandBody"/>
          </w:pPr>
        </w:p>
      </w:sdtContent>
    </w:sdt>
    <w:p w:rsidR="00283BC8" w:rsidRDefault="00F66AAD" w:rsidP="00F66AAD">
      <w:pPr>
        <w:pStyle w:val="ListParagraph"/>
        <w:numPr>
          <w:ilvl w:val="0"/>
          <w:numId w:val="1"/>
        </w:numPr>
      </w:pPr>
      <w:r>
        <w:t xml:space="preserve">Open this URL: </w:t>
      </w:r>
      <w:hyperlink r:id="rId7" w:history="1">
        <w:r w:rsidRPr="00F66AAD">
          <w:rPr>
            <w:rStyle w:val="Hyperlink"/>
          </w:rPr>
          <w:t>AZURESignup</w:t>
        </w:r>
      </w:hyperlink>
      <w:r>
        <w:t xml:space="preserve"> for new Azure Account.</w:t>
      </w:r>
    </w:p>
    <w:p w:rsidR="00F66AAD" w:rsidRDefault="00F66AAD" w:rsidP="00F66AAD">
      <w:pPr>
        <w:pStyle w:val="ListParagraph"/>
        <w:numPr>
          <w:ilvl w:val="0"/>
          <w:numId w:val="1"/>
        </w:numPr>
      </w:pPr>
      <w:r>
        <w:t xml:space="preserve">Click  </w:t>
      </w:r>
      <w:r>
        <w:sym w:font="Wingdings" w:char="F0E8"/>
      </w:r>
      <w:r>
        <w:t xml:space="preserve">  “START FREE”</w:t>
      </w:r>
    </w:p>
    <w:p w:rsidR="00F66AAD" w:rsidRDefault="00F66AAD" w:rsidP="00F66AAD">
      <w:pPr>
        <w:pStyle w:val="ListParagraph"/>
        <w:numPr>
          <w:ilvl w:val="0"/>
          <w:numId w:val="1"/>
        </w:numPr>
      </w:pPr>
      <w:r>
        <w:t>Click on “Create a new Microsoft Account”</w:t>
      </w:r>
    </w:p>
    <w:p w:rsidR="00F66AAD" w:rsidRDefault="00F66AAD" w:rsidP="00F66AAD">
      <w:pPr>
        <w:pStyle w:val="ListParagraph"/>
        <w:numPr>
          <w:ilvl w:val="0"/>
          <w:numId w:val="1"/>
        </w:numPr>
      </w:pPr>
      <w:r>
        <w:t>Enter</w:t>
      </w:r>
    </w:p>
    <w:p w:rsidR="00F66AAD" w:rsidRDefault="00F66AAD" w:rsidP="00F66AAD">
      <w:pPr>
        <w:pStyle w:val="ListParagraph"/>
        <w:numPr>
          <w:ilvl w:val="0"/>
          <w:numId w:val="2"/>
        </w:numPr>
      </w:pPr>
      <w:r>
        <w:t xml:space="preserve">Email Address </w:t>
      </w:r>
      <w:r>
        <w:sym w:font="Wingdings" w:char="F0E8"/>
      </w:r>
      <w:r>
        <w:t xml:space="preserve">  </w:t>
      </w:r>
      <w:hyperlink r:id="rId8" w:history="1">
        <w:r w:rsidRPr="00D117DD">
          <w:rPr>
            <w:rStyle w:val="Hyperlink"/>
          </w:rPr>
          <w:t>UniqueMailID@outlook.com</w:t>
        </w:r>
      </w:hyperlink>
    </w:p>
    <w:p w:rsidR="00F66AAD" w:rsidRDefault="00F66AAD" w:rsidP="00F66AAD">
      <w:pPr>
        <w:pStyle w:val="ListParagraph"/>
        <w:ind w:left="1080"/>
      </w:pPr>
      <w:r>
        <w:t>Then, it creates automatically a new e-mail with outlook domain and links it with Azure.</w:t>
      </w:r>
    </w:p>
    <w:p w:rsidR="00F66AAD" w:rsidRDefault="00F66AAD" w:rsidP="00F66AAD">
      <w:pPr>
        <w:pStyle w:val="ListParagraph"/>
        <w:numPr>
          <w:ilvl w:val="0"/>
          <w:numId w:val="2"/>
        </w:numPr>
      </w:pPr>
      <w:r>
        <w:t xml:space="preserve">Password </w:t>
      </w:r>
      <w:r>
        <w:sym w:font="Wingdings" w:char="F0E8"/>
      </w:r>
      <w:r>
        <w:t xml:space="preserve">  </w:t>
      </w:r>
      <w:r w:rsidR="00B97372">
        <w:t>Unique Password which must be strong enough for security.</w:t>
      </w:r>
    </w:p>
    <w:p w:rsidR="00B97372" w:rsidRDefault="00B97372" w:rsidP="00B97372">
      <w:pPr>
        <w:pStyle w:val="ListParagraph"/>
        <w:numPr>
          <w:ilvl w:val="0"/>
          <w:numId w:val="1"/>
        </w:numPr>
      </w:pPr>
      <w:r>
        <w:t>It opens a form like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*Country/Region: India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First Name: Your First Name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Last Name: Your Last Name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 xml:space="preserve">Email Address </w:t>
      </w:r>
      <w:r w:rsidR="00A5735C">
        <w:t>for</w:t>
      </w:r>
      <w:r>
        <w:t xml:space="preserve"> Important </w:t>
      </w:r>
      <w:r w:rsidR="00E623E3">
        <w:t>Notifications:</w:t>
      </w:r>
      <w:r>
        <w:t xml:space="preserve"> Email other than New One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Work Phone: Your Mobile Number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Organisation: Company Name (It’s Better Option)</w:t>
      </w:r>
      <w:bookmarkStart w:id="0" w:name="_GoBack"/>
      <w:bookmarkEnd w:id="0"/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 xml:space="preserve"> PAN ID: Official Pan Number Assigned By GOI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 xml:space="preserve">Click </w:t>
      </w:r>
      <w:r>
        <w:sym w:font="Wingdings" w:char="F0E8"/>
      </w:r>
      <w:r>
        <w:t xml:space="preserve">  </w:t>
      </w:r>
      <w:r>
        <w:t>NEXT</w:t>
      </w:r>
    </w:p>
    <w:p w:rsidR="00B97372" w:rsidRDefault="00B97372" w:rsidP="00B97372">
      <w:pPr>
        <w:pStyle w:val="ListParagraph"/>
        <w:numPr>
          <w:ilvl w:val="0"/>
          <w:numId w:val="1"/>
        </w:numPr>
      </w:pPr>
      <w:r>
        <w:t>Identify Verification by Phone: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 xml:space="preserve">India (+91) </w:t>
      </w:r>
      <w:r>
        <w:sym w:font="Wingdings" w:char="F0E0"/>
      </w:r>
      <w:r>
        <w:t xml:space="preserve"> Keep it like that</w:t>
      </w:r>
    </w:p>
    <w:p w:rsidR="00B97372" w:rsidRDefault="00B97372" w:rsidP="00B97372">
      <w:pPr>
        <w:pStyle w:val="ListParagraph"/>
        <w:numPr>
          <w:ilvl w:val="0"/>
          <w:numId w:val="2"/>
        </w:numPr>
      </w:pPr>
      <w:r>
        <w:t>Enter your mobile number again</w:t>
      </w:r>
      <w:r w:rsidR="00A05A80">
        <w:t>.</w:t>
      </w:r>
    </w:p>
    <w:p w:rsidR="00A05A80" w:rsidRDefault="00A05A80" w:rsidP="00B97372">
      <w:pPr>
        <w:pStyle w:val="ListParagraph"/>
        <w:numPr>
          <w:ilvl w:val="0"/>
          <w:numId w:val="2"/>
        </w:numPr>
      </w:pPr>
      <w:r>
        <w:t>Then Enter the varication code which you received through your mobile</w:t>
      </w:r>
    </w:p>
    <w:p w:rsidR="00A05A80" w:rsidRDefault="00A05A80" w:rsidP="00B97372">
      <w:pPr>
        <w:pStyle w:val="ListParagraph"/>
        <w:numPr>
          <w:ilvl w:val="0"/>
          <w:numId w:val="2"/>
        </w:numPr>
      </w:pPr>
      <w:r>
        <w:t>Click “verify”</w:t>
      </w:r>
    </w:p>
    <w:p w:rsidR="001B5F69" w:rsidRDefault="001B5F69" w:rsidP="001B5F69">
      <w:pPr>
        <w:pStyle w:val="ListParagraph"/>
        <w:numPr>
          <w:ilvl w:val="0"/>
          <w:numId w:val="1"/>
        </w:numPr>
      </w:pPr>
      <w:r>
        <w:t>Identify Verification by Card</w:t>
      </w:r>
    </w:p>
    <w:p w:rsidR="00407030" w:rsidRDefault="001B5F69" w:rsidP="001B5F69">
      <w:pPr>
        <w:pStyle w:val="ListParagraph"/>
        <w:numPr>
          <w:ilvl w:val="0"/>
          <w:numId w:val="2"/>
        </w:numPr>
      </w:pPr>
      <w:r>
        <w:t xml:space="preserve">Payment </w:t>
      </w:r>
      <w:r w:rsidR="00407030">
        <w:t xml:space="preserve">Method </w:t>
      </w:r>
    </w:p>
    <w:p w:rsidR="001B5F69" w:rsidRDefault="00407030" w:rsidP="00407030">
      <w:pPr>
        <w:pStyle w:val="ListParagraph"/>
        <w:ind w:left="1080"/>
      </w:pPr>
      <w:r>
        <w:sym w:font="Wingdings" w:char="F0E8"/>
      </w:r>
      <w:r>
        <w:t xml:space="preserve">  </w:t>
      </w:r>
      <w:r w:rsidR="001B5F69">
        <w:t>New Credit Card: It’s Default</w:t>
      </w:r>
    </w:p>
    <w:p w:rsidR="00407030" w:rsidRDefault="001B5F69" w:rsidP="001B5F69">
      <w:pPr>
        <w:pStyle w:val="ListParagraph"/>
        <w:numPr>
          <w:ilvl w:val="0"/>
          <w:numId w:val="2"/>
        </w:numPr>
      </w:pPr>
      <w:r>
        <w:t xml:space="preserve">Card </w:t>
      </w:r>
      <w:r w:rsidR="00407030">
        <w:t xml:space="preserve">Number        </w:t>
      </w:r>
    </w:p>
    <w:p w:rsidR="001B5F69" w:rsidRDefault="00407030" w:rsidP="00407030">
      <w:pPr>
        <w:pStyle w:val="ListParagraph"/>
        <w:ind w:left="1080"/>
      </w:pPr>
      <w:r>
        <w:t xml:space="preserve"> </w:t>
      </w:r>
      <w:r>
        <w:sym w:font="Wingdings" w:char="F0E8"/>
      </w:r>
      <w:r>
        <w:t xml:space="preserve">  </w:t>
      </w:r>
      <w:r w:rsidR="001B5F69">
        <w:t>Enter the</w:t>
      </w:r>
      <w:r>
        <w:t xml:space="preserve"> 16 Digit Card Number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Expiration Date    </w:t>
      </w:r>
    </w:p>
    <w:p w:rsidR="00407030" w:rsidRDefault="00407030" w:rsidP="00407030">
      <w:pPr>
        <w:pStyle w:val="ListParagraph"/>
        <w:ind w:left="1080"/>
      </w:pPr>
      <w:r>
        <w:t xml:space="preserve"> </w:t>
      </w:r>
      <w:r>
        <w:sym w:font="Wingdings" w:char="F0E8"/>
      </w:r>
      <w:r>
        <w:t xml:space="preserve"> </w:t>
      </w:r>
      <w:r>
        <w:t>MM/YYYY</w:t>
      </w:r>
    </w:p>
    <w:p w:rsidR="00407030" w:rsidRDefault="00407030" w:rsidP="00407030">
      <w:pPr>
        <w:pStyle w:val="ListParagraph"/>
        <w:numPr>
          <w:ilvl w:val="0"/>
          <w:numId w:val="2"/>
        </w:numPr>
      </w:pPr>
      <w:r>
        <w:t xml:space="preserve">CVV  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 </w:t>
      </w:r>
      <w:r>
        <w:t>Enter 3 Digit CVV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>Name on Card</w:t>
      </w:r>
    </w:p>
    <w:p w:rsidR="00407030" w:rsidRDefault="00407030" w:rsidP="00407030">
      <w:pPr>
        <w:pStyle w:val="ListParagraph"/>
        <w:ind w:left="1080"/>
      </w:pPr>
      <w:r>
        <w:t xml:space="preserve"> </w:t>
      </w:r>
      <w:r>
        <w:sym w:font="Wingdings" w:char="F0E8"/>
      </w:r>
      <w:r>
        <w:t xml:space="preserve">  </w:t>
      </w:r>
      <w:r>
        <w:t>Bank Name/Account Holder Name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Address Line1, Address Line2, Address Line3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 </w:t>
      </w:r>
      <w:r>
        <w:t>Enter Your Address.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City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Your City Name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District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Your District Name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State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Your State Name</w:t>
      </w:r>
    </w:p>
    <w:p w:rsidR="00407030" w:rsidRDefault="00407030" w:rsidP="001B5F69">
      <w:pPr>
        <w:pStyle w:val="ListParagraph"/>
        <w:numPr>
          <w:ilvl w:val="0"/>
          <w:numId w:val="2"/>
        </w:numPr>
      </w:pPr>
      <w:r>
        <w:t xml:space="preserve">Postal Code </w:t>
      </w:r>
    </w:p>
    <w:p w:rsidR="00407030" w:rsidRDefault="00407030" w:rsidP="00407030">
      <w:pPr>
        <w:pStyle w:val="ListParagraph"/>
        <w:ind w:left="1080"/>
      </w:pPr>
      <w:r>
        <w:sym w:font="Wingdings" w:char="F0E8"/>
      </w:r>
      <w:r>
        <w:t xml:space="preserve"> Your Postal Code</w:t>
      </w:r>
    </w:p>
    <w:p w:rsidR="00407030" w:rsidRDefault="00836103" w:rsidP="00407030">
      <w:pPr>
        <w:pStyle w:val="ListParagraph"/>
        <w:numPr>
          <w:ilvl w:val="0"/>
          <w:numId w:val="1"/>
        </w:numPr>
      </w:pPr>
      <w:r>
        <w:t>Then, it will “Payment Gateway” and asks for “One Time Password”</w:t>
      </w:r>
    </w:p>
    <w:p w:rsidR="008E0CC3" w:rsidRDefault="00836103" w:rsidP="00836103">
      <w:pPr>
        <w:pStyle w:val="ListParagraph"/>
        <w:numPr>
          <w:ilvl w:val="0"/>
          <w:numId w:val="2"/>
        </w:numPr>
      </w:pPr>
      <w:r>
        <w:t>Collect OTP from your mobile and enter it in Gateway</w:t>
      </w:r>
    </w:p>
    <w:p w:rsidR="008E0CC3" w:rsidRDefault="008E0CC3" w:rsidP="00836103">
      <w:pPr>
        <w:pStyle w:val="ListParagraph"/>
        <w:numPr>
          <w:ilvl w:val="0"/>
          <w:numId w:val="2"/>
        </w:numPr>
      </w:pPr>
      <w:r>
        <w:t>Click “Submit”</w:t>
      </w:r>
    </w:p>
    <w:p w:rsidR="008E0CC3" w:rsidRDefault="008E0CC3" w:rsidP="008E0CC3">
      <w:pPr>
        <w:pStyle w:val="ListParagraph"/>
        <w:numPr>
          <w:ilvl w:val="0"/>
          <w:numId w:val="1"/>
        </w:numPr>
      </w:pPr>
      <w:r>
        <w:t>It way back to signup page and ask for agreement</w:t>
      </w:r>
    </w:p>
    <w:p w:rsidR="00407030" w:rsidRDefault="008E0CC3" w:rsidP="008E0CC3">
      <w:pPr>
        <w:pStyle w:val="ListParagraph"/>
        <w:numPr>
          <w:ilvl w:val="0"/>
          <w:numId w:val="2"/>
        </w:numPr>
      </w:pPr>
      <w:r>
        <w:t>Check I Agree and Click “SIGNUP”</w:t>
      </w:r>
    </w:p>
    <w:p w:rsidR="008E0CC3" w:rsidRDefault="008E0CC3" w:rsidP="008E0CC3">
      <w:pPr>
        <w:pStyle w:val="ListParagraph"/>
        <w:numPr>
          <w:ilvl w:val="0"/>
          <w:numId w:val="1"/>
        </w:numPr>
      </w:pPr>
      <w:r>
        <w:t>Let’s go for a tour with your “Azure Account”</w:t>
      </w:r>
    </w:p>
    <w:p w:rsidR="008E0CC3" w:rsidRDefault="008E0CC3" w:rsidP="008E0CC3">
      <w:pPr>
        <w:pStyle w:val="ListParagraph"/>
        <w:numPr>
          <w:ilvl w:val="0"/>
          <w:numId w:val="2"/>
        </w:numPr>
      </w:pPr>
      <w:r>
        <w:t>Finally, a Microsoft Azure Account with Free Subscription completed Successfully.</w:t>
      </w:r>
    </w:p>
    <w:p w:rsidR="008E0CC3" w:rsidRDefault="008E0CC3" w:rsidP="008E0CC3">
      <w:pPr>
        <w:pStyle w:val="ListParagraph"/>
        <w:ind w:left="1080"/>
      </w:pPr>
    </w:p>
    <w:p w:rsidR="008E0CC3" w:rsidRDefault="008E0CC3" w:rsidP="008E0CC3">
      <w:pPr>
        <w:pStyle w:val="ListParagraph"/>
        <w:ind w:left="1080"/>
      </w:pPr>
      <w:r>
        <w:t>***Enjoy the pleasure of Working with Microsoft AZURE***</w:t>
      </w:r>
      <w:r>
        <w:br/>
        <w:t xml:space="preserve"> </w:t>
      </w:r>
    </w:p>
    <w:p w:rsidR="00B97372" w:rsidRDefault="00B97372" w:rsidP="00B97372">
      <w:pPr>
        <w:ind w:left="360"/>
      </w:pPr>
    </w:p>
    <w:p w:rsidR="00F66AAD" w:rsidRDefault="00F66AAD" w:rsidP="00F66AAD"/>
    <w:sectPr w:rsidR="00F66A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F46"/>
    <w:multiLevelType w:val="hybridMultilevel"/>
    <w:tmpl w:val="AD0C385A"/>
    <w:lvl w:ilvl="0" w:tplc="AAC008CA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36F78"/>
    <w:multiLevelType w:val="hybridMultilevel"/>
    <w:tmpl w:val="6BFAF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D74A1"/>
    <w:rsid w:val="00140FB2"/>
    <w:rsid w:val="001B5F69"/>
    <w:rsid w:val="00283BC8"/>
    <w:rsid w:val="00407030"/>
    <w:rsid w:val="00836103"/>
    <w:rsid w:val="008E0CC3"/>
    <w:rsid w:val="00A05A80"/>
    <w:rsid w:val="00A5735C"/>
    <w:rsid w:val="00B97372"/>
    <w:rsid w:val="00E623E3"/>
    <w:rsid w:val="00F66AAD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1D70"/>
  <w15:docId w15:val="{A5795920-33B7-488E-92B5-A4E2A1E5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F66A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rsid w:val="00F66A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queMailID@outlook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azure.microsoft.com/en-in/fre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00185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0B11-7B29-4686-8A4B-EFA972403993}"/>
      </w:docPartPr>
      <w:docPartBody>
        <w:p w:rsidR="00000000" w:rsidRDefault="006D4388">
          <w:r w:rsidRPr="00D117D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88"/>
    <w:rsid w:val="00536F03"/>
    <w:rsid w:val="006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3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Sign Up For AZURE: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38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 Kosuru</dc:creator>
  <cp:keywords/>
  <dc:description/>
  <cp:lastModifiedBy>Ajay Kumar Kosuru</cp:lastModifiedBy>
  <cp:revision>9</cp:revision>
  <dcterms:created xsi:type="dcterms:W3CDTF">2017-09-04T04:25:00Z</dcterms:created>
  <dcterms:modified xsi:type="dcterms:W3CDTF">2017-09-04T05:03:00Z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