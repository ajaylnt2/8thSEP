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122713" w:rsidRDefault="00FA6F35">
              <w:pPr>
                <w:pStyle w:val="Publishwithline"/>
              </w:pPr>
              <w:r>
                <w:t>Azure Cloud Setup:</w:t>
              </w:r>
            </w:p>
          </w:sdtContent>
        </w:sdt>
        <w:p w:rsidR="00122713" w:rsidRDefault="00122713">
          <w:pPr>
            <w:pStyle w:val="underline"/>
          </w:pPr>
        </w:p>
        <w:p w:rsidR="00122713" w:rsidRDefault="0058736D">
          <w:pPr>
            <w:pStyle w:val="PadderBetweenControlandBody"/>
          </w:pPr>
        </w:p>
      </w:sdtContent>
    </w:sdt>
    <w:p w:rsidR="00122713" w:rsidRDefault="007B45F6" w:rsidP="007B45F6">
      <w:pPr>
        <w:pStyle w:val="ListParagraph"/>
        <w:numPr>
          <w:ilvl w:val="0"/>
          <w:numId w:val="1"/>
        </w:numPr>
      </w:pPr>
      <w:r>
        <w:t>Azure Account with “L &amp; T Technology Services Domain” Payable Subscription</w:t>
      </w:r>
    </w:p>
    <w:p w:rsidR="007B45F6" w:rsidRDefault="007B45F6" w:rsidP="0058736D">
      <w:pPr>
        <w:pStyle w:val="ListParagraph"/>
        <w:numPr>
          <w:ilvl w:val="0"/>
          <w:numId w:val="5"/>
        </w:numPr>
      </w:pPr>
      <w:r>
        <w:t>Contact IT Team</w:t>
      </w:r>
      <w:r w:rsidR="0058736D">
        <w:t xml:space="preserve"> (Because, hope it differs from us)</w:t>
      </w:r>
    </w:p>
    <w:p w:rsidR="0058736D" w:rsidRDefault="0058736D" w:rsidP="0058736D">
      <w:pPr>
        <w:pStyle w:val="ListParagraph"/>
        <w:numPr>
          <w:ilvl w:val="0"/>
          <w:numId w:val="5"/>
        </w:numPr>
      </w:pPr>
      <w:r>
        <w:t>But Approvals needed as of my knowledge are:</w:t>
      </w:r>
    </w:p>
    <w:p w:rsidR="0058736D" w:rsidRPr="0058736D" w:rsidRDefault="0058736D" w:rsidP="0058736D">
      <w:pPr>
        <w:pStyle w:val="ListParagraph"/>
        <w:ind w:left="1440"/>
        <w:rPr>
          <w:color w:val="5B9BD5" w:themeColor="accent1"/>
        </w:rPr>
      </w:pPr>
      <w:r>
        <w:t xml:space="preserve">  </w:t>
      </w:r>
      <w:r w:rsidRPr="0058736D">
        <w:rPr>
          <w:color w:val="5B9BD5" w:themeColor="accent1"/>
        </w:rPr>
        <w:t>Project Manager</w:t>
      </w:r>
    </w:p>
    <w:p w:rsidR="0058736D" w:rsidRPr="0058736D" w:rsidRDefault="0058736D" w:rsidP="0058736D">
      <w:pPr>
        <w:pStyle w:val="ListParagraph"/>
        <w:ind w:left="1440"/>
        <w:rPr>
          <w:color w:val="5B9BD5" w:themeColor="accent1"/>
        </w:rPr>
      </w:pPr>
      <w:r w:rsidRPr="0058736D">
        <w:rPr>
          <w:color w:val="5B9BD5" w:themeColor="accent1"/>
        </w:rPr>
        <w:t xml:space="preserve">  Delivery Head</w:t>
      </w:r>
    </w:p>
    <w:p w:rsidR="0058736D" w:rsidRDefault="0058736D" w:rsidP="0058736D">
      <w:pPr>
        <w:pStyle w:val="ListParagraph"/>
      </w:pPr>
      <w:r>
        <w:t xml:space="preserve">               </w:t>
      </w:r>
    </w:p>
    <w:p w:rsidR="007B45F6" w:rsidRDefault="007B45F6" w:rsidP="007B45F6">
      <w:pPr>
        <w:pStyle w:val="ListParagraph"/>
        <w:numPr>
          <w:ilvl w:val="0"/>
          <w:numId w:val="1"/>
        </w:numPr>
      </w:pPr>
      <w:r>
        <w:t xml:space="preserve">Azure Account Ready: Resources </w:t>
      </w:r>
    </w:p>
    <w:p w:rsidR="007B45F6" w:rsidRDefault="007B45F6" w:rsidP="007B45F6">
      <w:pPr>
        <w:pStyle w:val="ListParagraph"/>
        <w:numPr>
          <w:ilvl w:val="0"/>
          <w:numId w:val="2"/>
        </w:numPr>
      </w:pPr>
      <w:r>
        <w:t>Resource Group</w:t>
      </w:r>
    </w:p>
    <w:p w:rsidR="007B45F6" w:rsidRDefault="007B45F6" w:rsidP="007B45F6">
      <w:pPr>
        <w:pStyle w:val="ListParagraph"/>
        <w:numPr>
          <w:ilvl w:val="0"/>
          <w:numId w:val="2"/>
        </w:numPr>
      </w:pPr>
      <w:r>
        <w:t>Azure App Service based on the project model</w:t>
      </w:r>
    </w:p>
    <w:p w:rsidR="007B45F6" w:rsidRDefault="007B45F6" w:rsidP="007B45F6">
      <w:pPr>
        <w:pStyle w:val="ListParagraph"/>
        <w:numPr>
          <w:ilvl w:val="0"/>
          <w:numId w:val="2"/>
        </w:numPr>
      </w:pPr>
      <w:r>
        <w:t>Server (Static No Need)</w:t>
      </w:r>
      <w:bookmarkStart w:id="0" w:name="_GoBack"/>
      <w:bookmarkEnd w:id="0"/>
    </w:p>
    <w:p w:rsidR="0058736D" w:rsidRDefault="0058736D" w:rsidP="0058736D">
      <w:pPr>
        <w:pStyle w:val="ListParagraph"/>
        <w:ind w:left="1080"/>
      </w:pPr>
    </w:p>
    <w:p w:rsidR="007B45F6" w:rsidRDefault="007B45F6" w:rsidP="007B45F6">
      <w:pPr>
        <w:pStyle w:val="ListParagraph"/>
        <w:numPr>
          <w:ilvl w:val="0"/>
          <w:numId w:val="1"/>
        </w:numPr>
      </w:pPr>
      <w:r>
        <w:t>Software:</w:t>
      </w:r>
    </w:p>
    <w:p w:rsidR="007B45F6" w:rsidRDefault="007B45F6" w:rsidP="007B45F6">
      <w:pPr>
        <w:pStyle w:val="ListParagraph"/>
        <w:numPr>
          <w:ilvl w:val="0"/>
          <w:numId w:val="2"/>
        </w:numPr>
      </w:pPr>
      <w:r>
        <w:t>Visual Studio (Code or Normal)</w:t>
      </w:r>
    </w:p>
    <w:p w:rsidR="007B45F6" w:rsidRDefault="007B45F6" w:rsidP="007B45F6">
      <w:pPr>
        <w:pStyle w:val="ListParagraph"/>
        <w:numPr>
          <w:ilvl w:val="0"/>
          <w:numId w:val="2"/>
        </w:numPr>
      </w:pPr>
      <w:r>
        <w:t>Source Control (Best Practise prefer “GIT”)</w:t>
      </w:r>
    </w:p>
    <w:p w:rsidR="007B45F6" w:rsidRDefault="007B45F6" w:rsidP="007B45F6">
      <w:pPr>
        <w:pStyle w:val="ListParagraph"/>
        <w:numPr>
          <w:ilvl w:val="0"/>
          <w:numId w:val="2"/>
        </w:numPr>
      </w:pPr>
      <w:r>
        <w:t>SQL Server (If it requires Database)</w:t>
      </w:r>
    </w:p>
    <w:p w:rsidR="0058736D" w:rsidRDefault="0058736D" w:rsidP="007B45F6">
      <w:pPr>
        <w:pStyle w:val="ListParagraph"/>
        <w:numPr>
          <w:ilvl w:val="0"/>
          <w:numId w:val="2"/>
        </w:numPr>
      </w:pPr>
      <w:r>
        <w:t xml:space="preserve">For Team Level-TFS (If it is Continuous Integration </w:t>
      </w:r>
      <w:proofErr w:type="gramStart"/>
      <w:r>
        <w:t>And</w:t>
      </w:r>
      <w:proofErr w:type="gramEnd"/>
      <w:r>
        <w:t xml:space="preserve"> Deployment)</w:t>
      </w:r>
    </w:p>
    <w:p w:rsidR="0058736D" w:rsidRDefault="0058736D" w:rsidP="0058736D">
      <w:pPr>
        <w:pStyle w:val="ListParagraph"/>
        <w:ind w:left="1080"/>
      </w:pPr>
    </w:p>
    <w:p w:rsidR="007B45F6" w:rsidRDefault="007B45F6" w:rsidP="007B45F6">
      <w:pPr>
        <w:pStyle w:val="ListParagraph"/>
        <w:numPr>
          <w:ilvl w:val="0"/>
          <w:numId w:val="1"/>
        </w:numPr>
      </w:pPr>
      <w:r>
        <w:t>Hardware:</w:t>
      </w:r>
    </w:p>
    <w:p w:rsidR="007B45F6" w:rsidRDefault="007B45F6" w:rsidP="007B45F6">
      <w:pPr>
        <w:pStyle w:val="ListParagraph"/>
        <w:numPr>
          <w:ilvl w:val="0"/>
          <w:numId w:val="2"/>
        </w:numPr>
      </w:pPr>
      <w:r>
        <w:t>Local System (Configured with Windows Latest)</w:t>
      </w:r>
    </w:p>
    <w:p w:rsidR="0058736D" w:rsidRDefault="007B45F6" w:rsidP="0058736D">
      <w:pPr>
        <w:pStyle w:val="ListParagraph"/>
        <w:numPr>
          <w:ilvl w:val="0"/>
          <w:numId w:val="2"/>
        </w:numPr>
      </w:pPr>
      <w:r>
        <w:t xml:space="preserve">Server </w:t>
      </w:r>
      <w:r w:rsidR="0058736D">
        <w:t>-For Azure Deployment we use cloud server its obviously Azure Resource.</w:t>
      </w:r>
    </w:p>
    <w:p w:rsidR="007B45F6" w:rsidRDefault="007B45F6" w:rsidP="007B45F6"/>
    <w:p w:rsidR="007B45F6" w:rsidRDefault="007B45F6" w:rsidP="007B45F6"/>
    <w:sectPr w:rsidR="007B45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8461C"/>
    <w:multiLevelType w:val="hybridMultilevel"/>
    <w:tmpl w:val="383E2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5477"/>
    <w:multiLevelType w:val="hybridMultilevel"/>
    <w:tmpl w:val="5A8C37E2"/>
    <w:lvl w:ilvl="0" w:tplc="A24CA520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D85D52"/>
    <w:multiLevelType w:val="hybridMultilevel"/>
    <w:tmpl w:val="4E00DD78"/>
    <w:lvl w:ilvl="0" w:tplc="8AC2D40E">
      <w:start w:val="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81D6D"/>
    <w:multiLevelType w:val="hybridMultilevel"/>
    <w:tmpl w:val="CDACD0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F40416"/>
    <w:multiLevelType w:val="hybridMultilevel"/>
    <w:tmpl w:val="D59C7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A6F35"/>
    <w:rsid w:val="00122713"/>
    <w:rsid w:val="00402D61"/>
    <w:rsid w:val="0058736D"/>
    <w:rsid w:val="007B45F6"/>
    <w:rsid w:val="00FA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95A2"/>
  <w15:docId w15:val="{7A148C1D-E2A4-46F2-91C3-9E759DB5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0001850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755E8-081C-4D6F-AF45-7FC21D657CE5}"/>
      </w:docPartPr>
      <w:docPartBody>
        <w:p w:rsidR="00000000" w:rsidRDefault="00C80C77">
          <w:r w:rsidRPr="0080227C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77"/>
    <w:rsid w:val="00C80C77"/>
    <w:rsid w:val="00E9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C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Azure Cloud Setup: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 Kosuru</dc:creator>
  <cp:keywords/>
  <dc:description/>
  <cp:lastModifiedBy>Ajay Kumar Kosuru</cp:lastModifiedBy>
  <cp:revision>3</cp:revision>
  <dcterms:created xsi:type="dcterms:W3CDTF">2017-09-01T13:35:00Z</dcterms:created>
  <dcterms:modified xsi:type="dcterms:W3CDTF">2017-09-01T13:54:00Z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